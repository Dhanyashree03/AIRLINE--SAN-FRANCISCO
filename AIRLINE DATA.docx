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011C" w14:textId="4D962DC0" w:rsidR="00BB2E8D" w:rsidRDefault="00320901">
      <w:pPr>
        <w:pStyle w:val="Heading1"/>
      </w:pPr>
      <w:r>
        <w:t>AIRLINE DATA</w:t>
      </w:r>
    </w:p>
    <w:p w14:paraId="46A4FFF3" w14:textId="6F4D70CE" w:rsidR="00BB2E8D" w:rsidRDefault="00320901" w:rsidP="00320901">
      <w:pPr>
        <w:pStyle w:val="ListBullet"/>
      </w:pPr>
      <w:r>
        <w:t>What are the total number of flights in a day?</w:t>
      </w:r>
    </w:p>
    <w:p w14:paraId="08ED91D0" w14:textId="6B62FD1C" w:rsidR="00320901" w:rsidRDefault="00320901" w:rsidP="00320901">
      <w:pPr>
        <w:pStyle w:val="ListBullet"/>
      </w:pPr>
      <w:r>
        <w:t>Find the busiest day at SFO airport.</w:t>
      </w:r>
    </w:p>
    <w:p w14:paraId="4F951DB2" w14:textId="167D6846" w:rsidR="00320901" w:rsidRDefault="00320901" w:rsidP="00320901">
      <w:pPr>
        <w:pStyle w:val="ListBullet"/>
      </w:pPr>
      <w:r>
        <w:t>What are the total number of flights per day in a month</w:t>
      </w:r>
      <w:r w:rsidR="00691474">
        <w:t>?</w:t>
      </w:r>
    </w:p>
    <w:p w14:paraId="202A37EC" w14:textId="2B7CE093" w:rsidR="00320901" w:rsidRDefault="00320901" w:rsidP="00320901">
      <w:pPr>
        <w:pStyle w:val="ListBullet"/>
      </w:pPr>
      <w:r>
        <w:t>What are the top 10 busiest flight</w:t>
      </w:r>
      <w:r w:rsidR="00691474">
        <w:t xml:space="preserve"> routes?</w:t>
      </w:r>
    </w:p>
    <w:p w14:paraId="6000787F" w14:textId="65A01613" w:rsidR="00691474" w:rsidRDefault="00691474" w:rsidP="00320901">
      <w:pPr>
        <w:pStyle w:val="ListBullet"/>
      </w:pPr>
      <w:r>
        <w:t>Which are the top 10 longest flight routes?</w:t>
      </w:r>
    </w:p>
    <w:p w14:paraId="42FBE71E" w14:textId="2DEB304A" w:rsidR="00BB2E8D" w:rsidRDefault="00BB2E8D">
      <w:pPr>
        <w:pStyle w:val="Heading2"/>
      </w:pPr>
    </w:p>
    <w:sectPr w:rsidR="00BB2E8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4E19" w14:textId="77777777" w:rsidR="00915159" w:rsidRDefault="00915159">
      <w:r>
        <w:separator/>
      </w:r>
    </w:p>
    <w:p w14:paraId="1105EC74" w14:textId="77777777" w:rsidR="00915159" w:rsidRDefault="00915159"/>
  </w:endnote>
  <w:endnote w:type="continuationSeparator" w:id="0">
    <w:p w14:paraId="3BE1B9C8" w14:textId="77777777" w:rsidR="00915159" w:rsidRDefault="00915159">
      <w:r>
        <w:continuationSeparator/>
      </w:r>
    </w:p>
    <w:p w14:paraId="5DA0EF84" w14:textId="77777777" w:rsidR="00915159" w:rsidRDefault="009151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20747" w14:textId="77777777" w:rsidR="00BB2E8D" w:rsidRDefault="009151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DE52" w14:textId="77777777" w:rsidR="00915159" w:rsidRDefault="00915159">
      <w:r>
        <w:separator/>
      </w:r>
    </w:p>
    <w:p w14:paraId="067D9CC0" w14:textId="77777777" w:rsidR="00915159" w:rsidRDefault="00915159"/>
  </w:footnote>
  <w:footnote w:type="continuationSeparator" w:id="0">
    <w:p w14:paraId="59D0F4C7" w14:textId="77777777" w:rsidR="00915159" w:rsidRDefault="00915159">
      <w:r>
        <w:continuationSeparator/>
      </w:r>
    </w:p>
    <w:p w14:paraId="404B4A4A" w14:textId="77777777" w:rsidR="00915159" w:rsidRDefault="009151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01"/>
    <w:rsid w:val="00320901"/>
    <w:rsid w:val="00691474"/>
    <w:rsid w:val="00915159"/>
    <w:rsid w:val="00BB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52E9A"/>
  <w15:chartTrackingRefBased/>
  <w15:docId w15:val="{12DDB090-1352-2A45-9B8A-A2029E3E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hanyashreegowda/Library/Containers/com.microsoft.Word/Data/Library/Application%20Support/Microsoft/Office/16.0/DTS/en-US%7bFF4085FE-3AD1-4D49-B3C8-4B7C8897A0ED%7d/%7b80BC0176-6A9E-3C4D-82EB-A101814F804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2022-02-26T12:40:00Z</dcterms:created>
  <dcterms:modified xsi:type="dcterms:W3CDTF">2022-02-26T12:55:00Z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